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383D" w14:textId="77777777" w:rsidR="007705C8" w:rsidRDefault="00005F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0E92D63" wp14:editId="6C7F15C4">
                <wp:simplePos x="0" y="0"/>
                <wp:positionH relativeFrom="margin">
                  <wp:posOffset>-647700</wp:posOffset>
                </wp:positionH>
                <wp:positionV relativeFrom="paragraph">
                  <wp:posOffset>7439025</wp:posOffset>
                </wp:positionV>
                <wp:extent cx="7010400" cy="2095500"/>
                <wp:effectExtent l="0" t="0" r="19050" b="19050"/>
                <wp:wrapNone/>
                <wp:docPr id="1886236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D7E5" w14:textId="77777777" w:rsidR="00005F69" w:rsidRDefault="00005F69" w:rsidP="00005F69">
                            <w:r>
                              <w:t>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92D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585.75pt;width:552pt;height:1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+ZDQIAACAEAAAOAAAAZHJzL2Uyb0RvYy54bWysU81u2zAMvg/YOwi6L3aCZG2MOEWXLsOA&#10;rhvQ7QEUWY6FyaJGKbGzpx8lu2n2dxmmg0CK1EfyI7m66VvDjgq9Blvy6STnTFkJlbb7kn/5vH11&#10;z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">
                <v:textbox>
                  <w:txbxContent>
                    <w:p w14:paraId="5A18D7E5" w14:textId="77777777" w:rsidR="00005F69" w:rsidRDefault="00005F69" w:rsidP="00005F69">
                      <w:r>
                        <w:t>SUmmary: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272E222" wp14:editId="6C5A1BC6">
                <wp:simplePos x="0" y="0"/>
                <wp:positionH relativeFrom="margin">
                  <wp:posOffset>1733550</wp:posOffset>
                </wp:positionH>
                <wp:positionV relativeFrom="paragraph">
                  <wp:posOffset>266700</wp:posOffset>
                </wp:positionV>
                <wp:extent cx="4619625" cy="6905625"/>
                <wp:effectExtent l="0" t="0" r="28575" b="28575"/>
                <wp:wrapNone/>
                <wp:docPr id="321053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690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5712E" w14:textId="77777777" w:rsidR="00DD32DA" w:rsidRDefault="00DD32DA" w:rsidP="00005F69">
                            <w:r>
                              <w:t>Notes</w:t>
                            </w:r>
                            <w:r w:rsidR="00005F69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7AA2FD7F" w14:textId="4E49A395" w:rsidR="00005F69" w:rsidRDefault="00DD32DA" w:rsidP="00005F69">
                            <w:r>
                              <w:t>Defines the content and structure of the website.</w:t>
                            </w:r>
                          </w:p>
                          <w:p w14:paraId="600957D8" w14:textId="7A34B1C7" w:rsidR="00DD32DA" w:rsidRDefault="00DD32DA" w:rsidP="00005F69">
                            <w:r w:rsidRPr="00DD32DA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t>yper</w:t>
                            </w:r>
                            <w:r w:rsidRPr="00DD32DA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t xml:space="preserve">ext </w:t>
                            </w:r>
                            <w:r w:rsidRPr="00DD32DA">
                              <w:rPr>
                                <w:b/>
                                <w:bCs/>
                              </w:rPr>
                              <w:t>M</w:t>
                            </w:r>
                            <w:r>
                              <w:t xml:space="preserve">arkup </w:t>
                            </w:r>
                            <w:r w:rsidRPr="00DD32DA">
                              <w:rPr>
                                <w:b/>
                                <w:bCs/>
                              </w:rPr>
                              <w:t>L</w:t>
                            </w:r>
                            <w:r>
                              <w:t>anguage</w:t>
                            </w:r>
                          </w:p>
                          <w:p w14:paraId="7E56BC45" w14:textId="726BA441" w:rsidR="00DD32DA" w:rsidRDefault="00DD32DA" w:rsidP="00005F69">
                            <w:r>
                              <w:t xml:space="preserve">HyperText is all hyperlinks to other pages and </w:t>
                            </w:r>
                            <w:proofErr w:type="gramStart"/>
                            <w:r>
                              <w:t>such</w:t>
                            </w:r>
                            <w:proofErr w:type="gramEnd"/>
                          </w:p>
                          <w:p w14:paraId="3BA595AC" w14:textId="3E8C5E4B" w:rsidR="00DD32DA" w:rsidRDefault="00DD32DA" w:rsidP="00005F69">
                            <w:r>
                              <w:t xml:space="preserve">Markup Language is all of the tags used to change the typeface of the </w:t>
                            </w:r>
                            <w: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222" id="_x0000_s1027" type="#_x0000_t202" style="position:absolute;margin-left:136.5pt;margin-top:21pt;width:363.75pt;height:54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">
                <v:textbox>
                  <w:txbxContent>
                    <w:p w14:paraId="7A15712E" w14:textId="77777777" w:rsidR="00DD32DA" w:rsidRDefault="00DD32DA" w:rsidP="00005F69">
                      <w:r>
                        <w:t>Notes</w:t>
                      </w:r>
                      <w:r w:rsidR="00005F69">
                        <w:t>:</w:t>
                      </w:r>
                      <w:r>
                        <w:t xml:space="preserve"> </w:t>
                      </w:r>
                    </w:p>
                    <w:p w14:paraId="7AA2FD7F" w14:textId="4E49A395" w:rsidR="00005F69" w:rsidRDefault="00DD32DA" w:rsidP="00005F69">
                      <w:r>
                        <w:t>Defines the content and structure of the website.</w:t>
                      </w:r>
                    </w:p>
                    <w:p w14:paraId="600957D8" w14:textId="7A34B1C7" w:rsidR="00DD32DA" w:rsidRDefault="00DD32DA" w:rsidP="00005F69">
                      <w:r w:rsidRPr="00DD32DA">
                        <w:rPr>
                          <w:b/>
                          <w:bCs/>
                        </w:rPr>
                        <w:t>H</w:t>
                      </w:r>
                      <w:r>
                        <w:t>yper</w:t>
                      </w:r>
                      <w:r w:rsidRPr="00DD32DA">
                        <w:rPr>
                          <w:b/>
                          <w:bCs/>
                        </w:rPr>
                        <w:t>T</w:t>
                      </w:r>
                      <w:r>
                        <w:t xml:space="preserve">ext </w:t>
                      </w:r>
                      <w:r w:rsidRPr="00DD32DA">
                        <w:rPr>
                          <w:b/>
                          <w:bCs/>
                        </w:rPr>
                        <w:t>M</w:t>
                      </w:r>
                      <w:r>
                        <w:t xml:space="preserve">arkup </w:t>
                      </w:r>
                      <w:r w:rsidRPr="00DD32DA">
                        <w:rPr>
                          <w:b/>
                          <w:bCs/>
                        </w:rPr>
                        <w:t>L</w:t>
                      </w:r>
                      <w:r>
                        <w:t>anguage</w:t>
                      </w:r>
                    </w:p>
                    <w:p w14:paraId="7E56BC45" w14:textId="726BA441" w:rsidR="00DD32DA" w:rsidRDefault="00DD32DA" w:rsidP="00005F69">
                      <w:r>
                        <w:t xml:space="preserve">HyperText is all hyperlinks to other pages and </w:t>
                      </w:r>
                      <w:proofErr w:type="gramStart"/>
                      <w:r>
                        <w:t>such</w:t>
                      </w:r>
                      <w:proofErr w:type="gramEnd"/>
                    </w:p>
                    <w:p w14:paraId="3BA595AC" w14:textId="3E8C5E4B" w:rsidR="00DD32DA" w:rsidRDefault="00DD32DA" w:rsidP="00005F69">
                      <w:r>
                        <w:t xml:space="preserve">Markup Language is all of the tags used to change the typeface of the </w:t>
                      </w:r>
                      <w:r>
                        <w:t>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E86A92" wp14:editId="0A4D55C2">
                <wp:simplePos x="0" y="0"/>
                <wp:positionH relativeFrom="margin">
                  <wp:posOffset>-647700</wp:posOffset>
                </wp:positionH>
                <wp:positionV relativeFrom="paragraph">
                  <wp:posOffset>266065</wp:posOffset>
                </wp:positionV>
                <wp:extent cx="2238375" cy="6905625"/>
                <wp:effectExtent l="0" t="0" r="28575" b="28575"/>
                <wp:wrapNone/>
                <wp:docPr id="515328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690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EACF" w14:textId="77777777" w:rsidR="00005F69" w:rsidRDefault="00005F69" w:rsidP="00005F69">
                            <w:r>
                              <w:t>Keywords/Questions: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6A92" id="_x0000_s1028" type="#_x0000_t202" style="position:absolute;margin-left:-51pt;margin-top:20.95pt;width:176.25pt;height:54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">
                <v:textbox>
                  <w:txbxContent>
                    <w:p w14:paraId="15AEEACF" w14:textId="77777777" w:rsidR="00005F69" w:rsidRDefault="00005F69" w:rsidP="00005F69">
                      <w:r>
                        <w:t>Keywords/Questions: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3DFAA79" wp14:editId="469BCA3C">
                <wp:simplePos x="0" y="0"/>
                <wp:positionH relativeFrom="margin">
                  <wp:align>center</wp:align>
                </wp:positionH>
                <wp:positionV relativeFrom="paragraph">
                  <wp:posOffset>-647065</wp:posOffset>
                </wp:positionV>
                <wp:extent cx="7000875" cy="7620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A4429" w14:textId="15F778E9" w:rsidR="00005F69" w:rsidRDefault="00005F69">
                            <w:r>
                              <w:t>Topic/Title:</w:t>
                            </w:r>
                            <w:r w:rsidR="00DD32DA">
                              <w:t xml:space="preserve"> What is HTML?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AA79" id="_x0000_s1029" type="#_x0000_t202" style="position:absolute;margin-left:0;margin-top:-50.95pt;width:551.25pt;height:60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">
                <v:textbox>
                  <w:txbxContent>
                    <w:p w14:paraId="3A4A4429" w14:textId="15F778E9" w:rsidR="00005F69" w:rsidRDefault="00005F69">
                      <w:r>
                        <w:t>Topic/Title:</w:t>
                      </w:r>
                      <w:r w:rsidR="00DD32DA">
                        <w:t xml:space="preserve"> What is HTML?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DA"/>
    <w:rsid w:val="00005F69"/>
    <w:rsid w:val="003347CC"/>
    <w:rsid w:val="007705C8"/>
    <w:rsid w:val="00DD32DA"/>
    <w:rsid w:val="00E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C846"/>
  <w15:chartTrackingRefBased/>
  <w15:docId w15:val="{3656674A-2977-4999-A5F4-6130A119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vey\Documents\The%20Commplete%202023%20Web%20Development%20Bootcamp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</cp:lastModifiedBy>
  <cp:revision>1</cp:revision>
  <dcterms:created xsi:type="dcterms:W3CDTF">2024-01-02T22:59:00Z</dcterms:created>
  <dcterms:modified xsi:type="dcterms:W3CDTF">2024-01-02T23:04:00Z</dcterms:modified>
</cp:coreProperties>
</file>